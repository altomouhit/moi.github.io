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A668FE">
      <w:pPr>
        <w:spacing w:after="0" w:line="240" w:lineRule="auto"/>
      </w:pPr>
    </w:p>
    <w:p w14:paraId="12F29963" w14:textId="77777777" w:rsidR="00A668FE" w:rsidRDefault="00A668FE" w:rsidP="00A668FE">
      <w:pPr>
        <w:spacing w:after="0" w:line="240" w:lineRule="auto"/>
      </w:pPr>
    </w:p>
    <w:p w14:paraId="7FF32D6C" w14:textId="77777777" w:rsidR="00A668FE" w:rsidRDefault="00A668FE" w:rsidP="00A668FE">
      <w:pPr>
        <w:spacing w:after="0" w:line="240" w:lineRule="auto"/>
      </w:pPr>
    </w:p>
    <w:p w14:paraId="2F228CDC" w14:textId="77777777" w:rsidR="00A668FE" w:rsidRDefault="00A668FE" w:rsidP="00A668FE">
      <w:pPr>
        <w:spacing w:after="0" w:line="240" w:lineRule="auto"/>
      </w:pPr>
    </w:p>
    <w:p w14:paraId="5B829AE1" w14:textId="77777777" w:rsidR="00A668FE" w:rsidRDefault="00A668FE" w:rsidP="00A668FE">
      <w:pPr>
        <w:spacing w:after="0" w:line="240" w:lineRule="auto"/>
      </w:pPr>
    </w:p>
    <w:p w14:paraId="3C7C841A" w14:textId="77777777" w:rsidR="00A668FE" w:rsidRDefault="00A668FE" w:rsidP="00A668FE">
      <w:pPr>
        <w:spacing w:after="0" w:line="240" w:lineRule="auto"/>
      </w:pPr>
    </w:p>
    <w:p w14:paraId="0FE4B589" w14:textId="77777777" w:rsidR="00A668FE" w:rsidRDefault="00A668FE" w:rsidP="00A668FE">
      <w:pPr>
        <w:spacing w:after="0" w:line="240" w:lineRule="auto"/>
      </w:pPr>
    </w:p>
    <w:p w14:paraId="54150550" w14:textId="77777777" w:rsidR="00A668FE" w:rsidRDefault="00A668FE" w:rsidP="00A668FE">
      <w:pPr>
        <w:spacing w:after="0" w:line="240" w:lineRule="auto"/>
      </w:pPr>
    </w:p>
    <w:p w14:paraId="45799EE9" w14:textId="77777777" w:rsidR="00A668FE" w:rsidRDefault="00A668FE" w:rsidP="00A668FE">
      <w:pPr>
        <w:spacing w:after="0" w:line="240" w:lineRule="auto"/>
      </w:pPr>
    </w:p>
    <w:p w14:paraId="4AA6495D" w14:textId="52EBEC29" w:rsidR="00A668FE" w:rsidRPr="00DE598D" w:rsidRDefault="00DE598D" w:rsidP="00DE598D">
      <w:pPr>
        <w:shd w:val="clear" w:color="auto" w:fill="FFFFFF"/>
        <w:spacing w:before="100" w:beforeAutospacing="1" w:after="100" w:afterAutospacing="1" w:line="240" w:lineRule="auto"/>
        <w:rPr>
          <w:rFonts w:ascii="Times New Roman" w:eastAsia="Times New Roman" w:hAnsi="Times New Roman" w:cs="Times New Roman"/>
          <w:color w:val="auto"/>
          <w:sz w:val="24"/>
          <w:szCs w:val="24"/>
          <w:lang w:val="en-OM"/>
        </w:rPr>
      </w:pPr>
      <w:r w:rsidRPr="00DE598D">
        <w:rPr>
          <w:rFonts w:ascii="Arial,Bold" w:eastAsia="Times New Roman" w:hAnsi="Arial,Bold" w:cs="Times New Roman"/>
          <w:color w:val="auto"/>
          <w:sz w:val="48"/>
          <w:szCs w:val="48"/>
          <w:lang w:val="en-OM"/>
        </w:rPr>
        <w:t xml:space="preserve">Customer Fault &amp; Complaint Management Solution for Telecommunications Company </w:t>
      </w:r>
    </w:p>
    <w:p w14:paraId="685962C7" w14:textId="77777777" w:rsidR="00A668FE" w:rsidRDefault="00A668FE" w:rsidP="00A668FE">
      <w:pPr>
        <w:spacing w:after="0" w:line="240" w:lineRule="auto"/>
      </w:pPr>
    </w:p>
    <w:p w14:paraId="482F5F02" w14:textId="77777777"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6A690B44" w14:textId="77777777" w:rsidR="00A668FE" w:rsidRPr="00DE598D" w:rsidRDefault="00A668FE" w:rsidP="00DE598D">
      <w:pPr>
        <w:spacing w:after="0" w:line="240" w:lineRule="auto"/>
        <w:jc w:val="both"/>
        <w:rPr>
          <w:rFonts w:ascii="Arial" w:hAnsi="Arial" w:cs="Arial"/>
          <w:sz w:val="22"/>
          <w:szCs w:val="22"/>
        </w:rPr>
      </w:pPr>
    </w:p>
    <w:p w14:paraId="25E127C1" w14:textId="77777777" w:rsidR="00DE598D" w:rsidRPr="00DE598D" w:rsidRDefault="00DE598D" w:rsidP="00DE598D">
      <w:pPr>
        <w:shd w:val="clear" w:color="auto" w:fill="FFFFFF"/>
        <w:spacing w:before="100" w:beforeAutospacing="1" w:after="100" w:afterAutospacing="1" w:line="240" w:lineRule="auto"/>
        <w:jc w:val="both"/>
        <w:rPr>
          <w:rFonts w:ascii="Arial" w:eastAsia="Times New Roman" w:hAnsi="Arial" w:cs="Arial"/>
          <w:color w:val="auto"/>
          <w:sz w:val="22"/>
          <w:szCs w:val="22"/>
          <w:lang w:val="en-OM"/>
        </w:rPr>
      </w:pPr>
      <w:r w:rsidRPr="00DE598D">
        <w:rPr>
          <w:rFonts w:ascii="Arial" w:eastAsia="Times New Roman" w:hAnsi="Arial" w:cs="Arial"/>
          <w:color w:val="auto"/>
          <w:sz w:val="22"/>
          <w:szCs w:val="22"/>
          <w:lang w:val="en-OM"/>
        </w:rPr>
        <w:t xml:space="preserve">To provide with contact centre solutions so that the company can address all customer queries, complaints, requests, compliments and suggestions. All such calls are to be recorded and further processed internally to ensure customer satisfaction. To integrate the contact centre solution to the Billing and CRM Solutions which helps in addressing, most of the queries over the call itself. </w:t>
      </w:r>
    </w:p>
    <w:p w14:paraId="5AE22D95" w14:textId="7D4A490B" w:rsidR="00A668FE" w:rsidRPr="00DE598D" w:rsidRDefault="00A668FE" w:rsidP="00DE598D">
      <w:pPr>
        <w:pStyle w:val="NormalWeb"/>
        <w:shd w:val="clear" w:color="auto" w:fill="FFFFFF"/>
        <w:jc w:val="both"/>
        <w:rPr>
          <w:rFonts w:ascii="Arial" w:hAnsi="Arial" w:cs="Arial"/>
          <w:sz w:val="22"/>
          <w:szCs w:val="22"/>
        </w:rPr>
      </w:pPr>
      <w:r w:rsidRPr="00DE598D">
        <w:rPr>
          <w:rFonts w:ascii="Arial" w:hAnsi="Arial" w:cs="Arial"/>
          <w:sz w:val="22"/>
          <w:szCs w:val="22"/>
        </w:rPr>
        <w:t xml:space="preserve"> </w:t>
      </w:r>
    </w:p>
    <w:p w14:paraId="31FB8CF7" w14:textId="77777777" w:rsidR="00A668FE" w:rsidRPr="00F17D12" w:rsidRDefault="00A668FE" w:rsidP="00F17D12">
      <w:pPr>
        <w:spacing w:after="0" w:line="240" w:lineRule="auto"/>
        <w:jc w:val="both"/>
        <w:rPr>
          <w:rFonts w:ascii="Arial" w:hAnsi="Arial" w:cs="Arial"/>
          <w:sz w:val="22"/>
          <w:szCs w:val="22"/>
        </w:rPr>
      </w:pPr>
    </w:p>
    <w:p w14:paraId="47FFB4D8" w14:textId="3FCFB590" w:rsidR="00A668FE" w:rsidRDefault="00A668FE" w:rsidP="00A668FE">
      <w:pPr>
        <w:spacing w:after="0" w:line="240" w:lineRule="auto"/>
      </w:pPr>
    </w:p>
    <w:p w14:paraId="1E7538E5" w14:textId="77777777" w:rsidR="00DE598D" w:rsidRDefault="00DE598D" w:rsidP="00A668FE">
      <w:pPr>
        <w:spacing w:after="0" w:line="240" w:lineRule="auto"/>
      </w:pPr>
    </w:p>
    <w:p w14:paraId="37C9AEAB" w14:textId="77777777" w:rsidR="00A668FE" w:rsidRDefault="00A668FE" w:rsidP="00A668FE">
      <w:pPr>
        <w:spacing w:after="0" w:line="240" w:lineRule="auto"/>
      </w:pPr>
    </w:p>
    <w:p w14:paraId="4F3E94B0" w14:textId="77777777" w:rsidR="00A668FE" w:rsidRDefault="00A668FE" w:rsidP="00A668FE">
      <w:pPr>
        <w:spacing w:after="0" w:line="240" w:lineRule="auto"/>
        <w:jc w:val="cente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285BB639" w14:textId="77777777" w:rsidR="001968AA" w:rsidRPr="00DE598D" w:rsidRDefault="001968AA" w:rsidP="00DE598D">
      <w:pPr>
        <w:pStyle w:val="NormalWeb"/>
        <w:shd w:val="clear" w:color="auto" w:fill="FFFFFF"/>
        <w:spacing w:before="0" w:beforeAutospacing="0" w:after="0" w:afterAutospacing="0"/>
        <w:jc w:val="both"/>
        <w:rPr>
          <w:rFonts w:ascii="Arial" w:hAnsi="Arial" w:cs="Arial"/>
          <w:b/>
          <w:bCs/>
        </w:rPr>
      </w:pPr>
      <w:r w:rsidRPr="00DE598D">
        <w:rPr>
          <w:rFonts w:ascii="Arial" w:hAnsi="Arial" w:cs="Arial"/>
          <w:b/>
          <w:bCs/>
        </w:rPr>
        <w:lastRenderedPageBreak/>
        <w:t xml:space="preserve">Overview: </w:t>
      </w:r>
    </w:p>
    <w:p w14:paraId="616A61CD" w14:textId="77777777" w:rsidR="00F17D12" w:rsidRPr="00DE598D" w:rsidRDefault="00F17D12" w:rsidP="00DE598D">
      <w:pPr>
        <w:pStyle w:val="NormalWeb"/>
        <w:shd w:val="clear" w:color="auto" w:fill="FFFFFF"/>
        <w:spacing w:before="0" w:beforeAutospacing="0" w:after="0" w:afterAutospacing="0"/>
        <w:jc w:val="both"/>
        <w:rPr>
          <w:rFonts w:ascii="Arial" w:hAnsi="Arial" w:cs="Arial"/>
          <w:sz w:val="22"/>
          <w:szCs w:val="22"/>
        </w:rPr>
      </w:pPr>
    </w:p>
    <w:p w14:paraId="4936DF0C" w14:textId="55F55B73" w:rsidR="001968AA" w:rsidRPr="00DE598D" w:rsidRDefault="00DE598D" w:rsidP="00DE598D">
      <w:pPr>
        <w:shd w:val="clear" w:color="auto" w:fill="FFFFFF"/>
        <w:spacing w:after="0" w:line="240" w:lineRule="auto"/>
        <w:jc w:val="both"/>
        <w:rPr>
          <w:rFonts w:ascii="Arial" w:eastAsia="Times New Roman" w:hAnsi="Arial" w:cs="Arial"/>
          <w:color w:val="auto"/>
          <w:sz w:val="22"/>
          <w:szCs w:val="22"/>
          <w:lang w:val="en-OM"/>
        </w:rPr>
      </w:pPr>
      <w:r w:rsidRPr="00DE598D">
        <w:rPr>
          <w:rFonts w:ascii="Arial" w:eastAsia="Times New Roman" w:hAnsi="Arial" w:cs="Arial"/>
          <w:color w:val="auto"/>
          <w:sz w:val="22"/>
          <w:szCs w:val="22"/>
          <w:lang w:val="en-OM"/>
        </w:rPr>
        <w:t xml:space="preserve">The customer, a public sector telecommunication company, offers a full spectrum of telecommunication solutions to the people and businesses. Over the years, as the pioneering telecommunications supplier, they have striven to connect even the most remote communities with each other and to the rest of the world. It is playing an important part in the country’s development. </w:t>
      </w:r>
    </w:p>
    <w:p w14:paraId="5917A693" w14:textId="77777777" w:rsidR="00F17D12" w:rsidRPr="00DE598D" w:rsidRDefault="00F17D12" w:rsidP="00DE598D">
      <w:pPr>
        <w:pStyle w:val="NormalWeb"/>
        <w:shd w:val="clear" w:color="auto" w:fill="FFFFFF"/>
        <w:spacing w:before="0" w:beforeAutospacing="0" w:after="0" w:afterAutospacing="0"/>
        <w:jc w:val="both"/>
        <w:rPr>
          <w:rFonts w:ascii="Arial" w:hAnsi="Arial" w:cs="Arial"/>
          <w:b/>
          <w:bCs/>
          <w:sz w:val="22"/>
          <w:szCs w:val="22"/>
        </w:rPr>
      </w:pPr>
    </w:p>
    <w:p w14:paraId="7B5E3FB9" w14:textId="77777777" w:rsidR="00F17D12" w:rsidRPr="00DE598D" w:rsidRDefault="00F17D12" w:rsidP="00DE598D">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DE598D" w:rsidRDefault="001968AA" w:rsidP="00DE598D">
      <w:pPr>
        <w:pStyle w:val="NormalWeb"/>
        <w:shd w:val="clear" w:color="auto" w:fill="FFFFFF"/>
        <w:spacing w:before="0" w:beforeAutospacing="0" w:after="0" w:afterAutospacing="0"/>
        <w:jc w:val="both"/>
        <w:rPr>
          <w:rFonts w:ascii="Arial" w:hAnsi="Arial" w:cs="Arial"/>
          <w:b/>
          <w:bCs/>
        </w:rPr>
      </w:pPr>
      <w:r w:rsidRPr="00DE598D">
        <w:rPr>
          <w:rFonts w:ascii="Arial" w:hAnsi="Arial" w:cs="Arial"/>
          <w:b/>
          <w:bCs/>
        </w:rPr>
        <w:t xml:space="preserve">Challenge: </w:t>
      </w:r>
    </w:p>
    <w:p w14:paraId="756D6AA5" w14:textId="77777777" w:rsidR="00F17D12" w:rsidRPr="00DE598D" w:rsidRDefault="00F17D12" w:rsidP="00DE598D">
      <w:pPr>
        <w:pStyle w:val="NormalWeb"/>
        <w:shd w:val="clear" w:color="auto" w:fill="FFFFFF"/>
        <w:spacing w:before="0" w:beforeAutospacing="0" w:after="0" w:afterAutospacing="0"/>
        <w:jc w:val="both"/>
        <w:rPr>
          <w:rFonts w:ascii="Arial" w:hAnsi="Arial" w:cs="Arial"/>
          <w:sz w:val="22"/>
          <w:szCs w:val="22"/>
        </w:rPr>
      </w:pPr>
    </w:p>
    <w:p w14:paraId="01A1442A" w14:textId="4CFEDC1E" w:rsidR="00F17D12" w:rsidRPr="00DE598D" w:rsidRDefault="00DE598D" w:rsidP="00DE598D">
      <w:pPr>
        <w:shd w:val="clear" w:color="auto" w:fill="FFFFFF"/>
        <w:spacing w:after="0" w:line="240" w:lineRule="auto"/>
        <w:jc w:val="both"/>
        <w:rPr>
          <w:rFonts w:ascii="Arial" w:eastAsia="Times New Roman" w:hAnsi="Arial" w:cs="Arial"/>
          <w:color w:val="auto"/>
          <w:sz w:val="22"/>
          <w:szCs w:val="22"/>
          <w:lang w:val="en-OM"/>
        </w:rPr>
      </w:pPr>
      <w:r w:rsidRPr="00DE598D">
        <w:rPr>
          <w:rFonts w:ascii="Arial" w:eastAsia="Times New Roman" w:hAnsi="Arial" w:cs="Arial"/>
          <w:color w:val="auto"/>
          <w:sz w:val="22"/>
          <w:szCs w:val="22"/>
          <w:lang w:val="en-OM"/>
        </w:rPr>
        <w:t>Receiving complaints from consumers and consumer societies immediately or from anywhere to investigate them and find appropriate solutions to help them from counterfeiting, swindling and monopoly</w:t>
      </w:r>
      <w:r w:rsidR="00F17D12" w:rsidRPr="00DE598D">
        <w:rPr>
          <w:rFonts w:ascii="Arial" w:hAnsi="Arial" w:cs="Arial"/>
          <w:sz w:val="22"/>
          <w:szCs w:val="22"/>
        </w:rPr>
        <w:t xml:space="preserve">. </w:t>
      </w:r>
    </w:p>
    <w:p w14:paraId="22C0BB6D" w14:textId="77777777" w:rsidR="001968AA" w:rsidRPr="00DE598D" w:rsidRDefault="001968AA" w:rsidP="00DE598D">
      <w:pPr>
        <w:pStyle w:val="NormalWeb"/>
        <w:shd w:val="clear" w:color="auto" w:fill="FFFFFF"/>
        <w:spacing w:before="0" w:beforeAutospacing="0" w:after="0" w:afterAutospacing="0"/>
        <w:jc w:val="both"/>
        <w:rPr>
          <w:rFonts w:ascii="Arial" w:hAnsi="Arial" w:cs="Arial"/>
          <w:sz w:val="22"/>
          <w:szCs w:val="22"/>
        </w:rPr>
      </w:pPr>
      <w:r w:rsidRPr="00DE598D">
        <w:rPr>
          <w:rFonts w:ascii="Arial" w:hAnsi="Arial" w:cs="Arial"/>
          <w:sz w:val="22"/>
          <w:szCs w:val="22"/>
        </w:rPr>
        <w:t xml:space="preserve"> </w:t>
      </w:r>
    </w:p>
    <w:p w14:paraId="56E318F8" w14:textId="77777777" w:rsidR="001968AA" w:rsidRPr="00DE598D" w:rsidRDefault="001968AA" w:rsidP="00DE598D">
      <w:pPr>
        <w:pStyle w:val="NormalWeb"/>
        <w:shd w:val="clear" w:color="auto" w:fill="FFFFFF"/>
        <w:spacing w:before="0" w:beforeAutospacing="0" w:after="0" w:afterAutospacing="0"/>
        <w:jc w:val="both"/>
        <w:rPr>
          <w:rFonts w:ascii="Arial" w:hAnsi="Arial" w:cs="Arial"/>
          <w:b/>
          <w:bCs/>
        </w:rPr>
      </w:pPr>
      <w:r w:rsidRPr="00DE598D">
        <w:rPr>
          <w:rFonts w:ascii="Arial" w:hAnsi="Arial" w:cs="Arial"/>
          <w:b/>
          <w:bCs/>
        </w:rPr>
        <w:t xml:space="preserve">Methodology &amp; Approach: </w:t>
      </w:r>
    </w:p>
    <w:p w14:paraId="6141B54D" w14:textId="77777777" w:rsidR="00F17D12" w:rsidRPr="00DE598D" w:rsidRDefault="00F17D12" w:rsidP="00DE598D">
      <w:pPr>
        <w:pStyle w:val="NormalWeb"/>
        <w:shd w:val="clear" w:color="auto" w:fill="FFFFFF"/>
        <w:spacing w:before="0" w:beforeAutospacing="0" w:after="0" w:afterAutospacing="0"/>
        <w:jc w:val="both"/>
        <w:rPr>
          <w:rFonts w:ascii="Arial" w:hAnsi="Arial" w:cs="Arial"/>
          <w:sz w:val="22"/>
          <w:szCs w:val="22"/>
        </w:rPr>
      </w:pPr>
    </w:p>
    <w:p w14:paraId="7FC7AC76" w14:textId="1EECF229" w:rsidR="00DE598D" w:rsidRPr="00DE598D" w:rsidRDefault="003426E5" w:rsidP="00DE598D">
      <w:pPr>
        <w:shd w:val="clear" w:color="auto" w:fill="FFFFFF"/>
        <w:spacing w:after="0" w:line="240" w:lineRule="auto"/>
        <w:jc w:val="both"/>
        <w:rPr>
          <w:rFonts w:ascii="Arial" w:eastAsia="Times New Roman" w:hAnsi="Arial" w:cs="Arial"/>
          <w:color w:val="auto"/>
          <w:sz w:val="22"/>
          <w:szCs w:val="22"/>
          <w:lang w:val="en-OM"/>
        </w:rPr>
      </w:pPr>
      <w:r>
        <w:rPr>
          <w:rFonts w:ascii="Arial" w:eastAsia="Times New Roman" w:hAnsi="Arial" w:cs="Arial"/>
          <w:color w:val="auto"/>
          <w:sz w:val="22"/>
          <w:szCs w:val="22"/>
          <w:lang w:val="en-OM"/>
        </w:rPr>
        <w:t>AL TOMOUH</w:t>
      </w:r>
      <w:r w:rsidR="00DE598D" w:rsidRPr="00DE598D">
        <w:rPr>
          <w:rFonts w:ascii="Arial" w:eastAsia="Times New Roman" w:hAnsi="Arial" w:cs="Arial"/>
          <w:color w:val="auto"/>
          <w:sz w:val="22"/>
          <w:szCs w:val="22"/>
          <w:lang w:val="en-OM"/>
        </w:rPr>
        <w:t xml:space="preserve"> eService Suite integrated with CRM and Billing Solution is provided to the client. </w:t>
      </w:r>
      <w:r>
        <w:rPr>
          <w:rFonts w:ascii="Arial" w:eastAsia="Times New Roman" w:hAnsi="Arial" w:cs="Arial"/>
          <w:color w:val="auto"/>
          <w:sz w:val="22"/>
          <w:szCs w:val="22"/>
          <w:lang w:val="en-OM"/>
        </w:rPr>
        <w:t>AL TOMOUH</w:t>
      </w:r>
      <w:r w:rsidR="00DE598D" w:rsidRPr="00DE598D">
        <w:rPr>
          <w:rFonts w:ascii="Arial" w:eastAsia="Times New Roman" w:hAnsi="Arial" w:cs="Arial"/>
          <w:color w:val="auto"/>
          <w:sz w:val="22"/>
          <w:szCs w:val="22"/>
          <w:lang w:val="en-OM"/>
        </w:rPr>
        <w:t xml:space="preserve"> Service Manager (eService) is a web based enterprise ITIL compliant Service Management System powered by the </w:t>
      </w:r>
      <w:r>
        <w:rPr>
          <w:rFonts w:ascii="Arial" w:eastAsia="Times New Roman" w:hAnsi="Arial" w:cs="Arial"/>
          <w:color w:val="auto"/>
          <w:sz w:val="22"/>
          <w:szCs w:val="22"/>
          <w:lang w:val="en-OM"/>
        </w:rPr>
        <w:t>AL TOMOUH</w:t>
      </w:r>
      <w:r w:rsidR="00DE598D" w:rsidRPr="00DE598D">
        <w:rPr>
          <w:rFonts w:ascii="Arial" w:eastAsia="Times New Roman" w:hAnsi="Arial" w:cs="Arial"/>
          <w:color w:val="auto"/>
          <w:sz w:val="22"/>
          <w:szCs w:val="22"/>
          <w:lang w:val="en-OM"/>
        </w:rPr>
        <w:t xml:space="preserve"> eOffice Platform. It is a comprehensive software solution through which various requests and complaints can be recorded, followed up, processed and communicated. It is integrated with billing and CRM solutions, which gives access to the persons at the call centre to the billing system which helps in easy addressing of the queries. </w:t>
      </w:r>
    </w:p>
    <w:p w14:paraId="222D2045" w14:textId="77777777" w:rsidR="00DE598D" w:rsidRDefault="00DE598D" w:rsidP="00DE598D">
      <w:pPr>
        <w:shd w:val="clear" w:color="auto" w:fill="FFFFFF"/>
        <w:spacing w:after="0" w:line="240" w:lineRule="auto"/>
        <w:jc w:val="both"/>
        <w:rPr>
          <w:rFonts w:ascii="Arial" w:eastAsia="Times New Roman" w:hAnsi="Arial" w:cs="Arial"/>
          <w:color w:val="auto"/>
          <w:sz w:val="22"/>
          <w:szCs w:val="22"/>
          <w:lang w:val="en-OM"/>
        </w:rPr>
      </w:pPr>
    </w:p>
    <w:p w14:paraId="2A302A19" w14:textId="02BA3C8C" w:rsidR="00DE598D" w:rsidRPr="00DE598D" w:rsidRDefault="003426E5" w:rsidP="00DE598D">
      <w:pPr>
        <w:shd w:val="clear" w:color="auto" w:fill="FFFFFF"/>
        <w:spacing w:after="0" w:line="240" w:lineRule="auto"/>
        <w:jc w:val="both"/>
        <w:rPr>
          <w:rFonts w:ascii="Arial" w:eastAsia="Times New Roman" w:hAnsi="Arial" w:cs="Arial"/>
          <w:color w:val="auto"/>
          <w:sz w:val="22"/>
          <w:szCs w:val="22"/>
          <w:lang w:val="en-OM"/>
        </w:rPr>
      </w:pPr>
      <w:r>
        <w:rPr>
          <w:rFonts w:ascii="Arial" w:eastAsia="Times New Roman" w:hAnsi="Arial" w:cs="Arial"/>
          <w:color w:val="auto"/>
          <w:sz w:val="22"/>
          <w:szCs w:val="22"/>
          <w:lang w:val="en-OM"/>
        </w:rPr>
        <w:t>AL TOMOUH</w:t>
      </w:r>
      <w:r w:rsidR="00DE598D" w:rsidRPr="00DE598D">
        <w:rPr>
          <w:rFonts w:ascii="Arial" w:eastAsia="Times New Roman" w:hAnsi="Arial" w:cs="Arial"/>
          <w:color w:val="auto"/>
          <w:sz w:val="22"/>
          <w:szCs w:val="22"/>
          <w:lang w:val="en-OM"/>
        </w:rPr>
        <w:t xml:space="preserve"> Service Manager is focused to help various service departments within an organization to achieve extra-ordinary levels of service and monitor the Service Levels to ensure good and timely service is provided to the end customers. As the solution is powered by the eOffice Platform, it is available in open source technologies which are easy to implement and commission within an enterprise or department of a government ministry or agency. </w:t>
      </w:r>
    </w:p>
    <w:p w14:paraId="6834D830" w14:textId="77777777" w:rsidR="00DE598D" w:rsidRDefault="00DE598D" w:rsidP="00DE598D">
      <w:pPr>
        <w:shd w:val="clear" w:color="auto" w:fill="FFFFFF"/>
        <w:spacing w:after="0" w:line="240" w:lineRule="auto"/>
        <w:jc w:val="both"/>
        <w:rPr>
          <w:rFonts w:ascii="Arial" w:eastAsia="Times New Roman" w:hAnsi="Arial" w:cs="Arial"/>
          <w:color w:val="auto"/>
          <w:sz w:val="22"/>
          <w:szCs w:val="22"/>
          <w:lang w:val="en-OM"/>
        </w:rPr>
      </w:pPr>
    </w:p>
    <w:p w14:paraId="6D0B11CC" w14:textId="5E8688B4" w:rsidR="00F17D12" w:rsidRPr="00DE598D" w:rsidRDefault="00DE598D" w:rsidP="00DE598D">
      <w:pPr>
        <w:shd w:val="clear" w:color="auto" w:fill="FFFFFF"/>
        <w:spacing w:after="0" w:line="240" w:lineRule="auto"/>
        <w:jc w:val="both"/>
        <w:rPr>
          <w:rFonts w:ascii="Arial" w:eastAsia="Times New Roman" w:hAnsi="Arial" w:cs="Arial"/>
          <w:color w:val="auto"/>
          <w:sz w:val="22"/>
          <w:szCs w:val="22"/>
          <w:lang w:val="en-OM"/>
        </w:rPr>
      </w:pPr>
      <w:r w:rsidRPr="00DE598D">
        <w:rPr>
          <w:rFonts w:ascii="Arial" w:eastAsia="Times New Roman" w:hAnsi="Arial" w:cs="Arial"/>
          <w:color w:val="auto"/>
          <w:sz w:val="22"/>
          <w:szCs w:val="22"/>
          <w:lang w:val="en-OM"/>
        </w:rPr>
        <w:t xml:space="preserve">The modular architecture allows it to be implemented in one division of an organization and expand it to rest of the organization. </w:t>
      </w:r>
      <w:r w:rsidR="003426E5">
        <w:rPr>
          <w:rFonts w:ascii="Arial" w:eastAsia="Times New Roman" w:hAnsi="Arial" w:cs="Arial"/>
          <w:color w:val="auto"/>
          <w:sz w:val="22"/>
          <w:szCs w:val="22"/>
          <w:lang w:val="en-OM"/>
        </w:rPr>
        <w:t>AL TOMOUH</w:t>
      </w:r>
      <w:r w:rsidRPr="00DE598D">
        <w:rPr>
          <w:rFonts w:ascii="Arial" w:eastAsia="Times New Roman" w:hAnsi="Arial" w:cs="Arial"/>
          <w:color w:val="auto"/>
          <w:sz w:val="22"/>
          <w:szCs w:val="22"/>
          <w:lang w:val="en-OM"/>
        </w:rPr>
        <w:t xml:space="preserve"> provides flexibility to our customers in implementing the solution in a bottom up approach (Section-Division-Department- Organization) to ensure the buy-in from the users and in institutionalizing across department and the organization as a whole. </w:t>
      </w:r>
    </w:p>
    <w:p w14:paraId="5CB6B1D3" w14:textId="77777777" w:rsidR="00F17D12" w:rsidRPr="00DE598D" w:rsidRDefault="00F17D12" w:rsidP="00DE598D">
      <w:pPr>
        <w:pStyle w:val="NormalWeb"/>
        <w:shd w:val="clear" w:color="auto" w:fill="FFFFFF"/>
        <w:spacing w:before="0" w:beforeAutospacing="0" w:after="0" w:afterAutospacing="0"/>
        <w:jc w:val="both"/>
        <w:rPr>
          <w:rFonts w:ascii="Arial" w:hAnsi="Arial" w:cs="Arial"/>
          <w:b/>
          <w:bCs/>
          <w:sz w:val="22"/>
          <w:szCs w:val="22"/>
        </w:rPr>
      </w:pPr>
    </w:p>
    <w:p w14:paraId="67D0C916" w14:textId="77777777" w:rsidR="00F17D12" w:rsidRPr="00DE598D" w:rsidRDefault="00F17D12" w:rsidP="00DE598D">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DE598D" w:rsidRDefault="001968AA" w:rsidP="00DE598D">
      <w:pPr>
        <w:pStyle w:val="NormalWeb"/>
        <w:shd w:val="clear" w:color="auto" w:fill="FFFFFF"/>
        <w:spacing w:before="0" w:beforeAutospacing="0" w:after="0" w:afterAutospacing="0"/>
        <w:jc w:val="both"/>
        <w:rPr>
          <w:rFonts w:ascii="Arial" w:hAnsi="Arial" w:cs="Arial"/>
          <w:b/>
          <w:bCs/>
        </w:rPr>
      </w:pPr>
      <w:r w:rsidRPr="00DE598D">
        <w:rPr>
          <w:rFonts w:ascii="Arial" w:hAnsi="Arial" w:cs="Arial"/>
          <w:b/>
          <w:bCs/>
        </w:rPr>
        <w:t xml:space="preserve">Outcomes &amp; Conclusion: </w:t>
      </w:r>
    </w:p>
    <w:p w14:paraId="76C37D8D" w14:textId="77777777" w:rsidR="00F17D12" w:rsidRPr="00DE598D" w:rsidRDefault="00F17D12" w:rsidP="00DE598D">
      <w:pPr>
        <w:pStyle w:val="NormalWeb"/>
        <w:shd w:val="clear" w:color="auto" w:fill="FFFFFF"/>
        <w:spacing w:before="0" w:beforeAutospacing="0" w:after="0" w:afterAutospacing="0"/>
        <w:jc w:val="both"/>
        <w:rPr>
          <w:rFonts w:ascii="Arial" w:hAnsi="Arial" w:cs="Arial"/>
          <w:sz w:val="22"/>
          <w:szCs w:val="22"/>
        </w:rPr>
      </w:pPr>
    </w:p>
    <w:p w14:paraId="4AF2AF0D" w14:textId="19570A55" w:rsidR="00DE5388" w:rsidRPr="00DE598D" w:rsidRDefault="00DE598D" w:rsidP="00DE598D">
      <w:pPr>
        <w:shd w:val="clear" w:color="auto" w:fill="FFFFFF"/>
        <w:spacing w:after="0" w:line="240" w:lineRule="auto"/>
        <w:jc w:val="both"/>
        <w:rPr>
          <w:rFonts w:ascii="Arial" w:eastAsia="Times New Roman" w:hAnsi="Arial" w:cs="Arial"/>
          <w:color w:val="auto"/>
          <w:sz w:val="22"/>
          <w:szCs w:val="22"/>
          <w:lang w:val="en-OM"/>
        </w:rPr>
      </w:pPr>
      <w:r w:rsidRPr="00DE598D">
        <w:rPr>
          <w:rFonts w:ascii="Arial" w:eastAsia="Times New Roman" w:hAnsi="Arial" w:cs="Arial"/>
          <w:color w:val="auto"/>
          <w:sz w:val="22"/>
          <w:szCs w:val="22"/>
          <w:lang w:val="en-OM"/>
        </w:rPr>
        <w:t>Maintaining the record of all the complaints, queries, suggestions etc. that arrive on a daily basis to the call centre. Ensuring proper quality service is provided to the customers.</w:t>
      </w:r>
      <w:r>
        <w:rPr>
          <w:rFonts w:ascii="Arial" w:eastAsia="Times New Roman" w:hAnsi="Arial" w:cs="Arial"/>
          <w:color w:val="auto"/>
          <w:sz w:val="22"/>
          <w:szCs w:val="22"/>
        </w:rPr>
        <w:t xml:space="preserve"> </w:t>
      </w:r>
      <w:r w:rsidRPr="00DE598D">
        <w:rPr>
          <w:rFonts w:ascii="Arial" w:eastAsia="Times New Roman" w:hAnsi="Arial" w:cs="Arial"/>
          <w:color w:val="auto"/>
          <w:sz w:val="22"/>
          <w:szCs w:val="22"/>
          <w:lang w:val="en-OM"/>
        </w:rPr>
        <w:t xml:space="preserve">Integration with CRM and Billing solution is an added advantage to the contact centre. </w:t>
      </w:r>
    </w:p>
    <w:p w14:paraId="5B325EF6" w14:textId="77777777" w:rsidR="00F17D12" w:rsidRPr="00DE5388" w:rsidRDefault="001968AA" w:rsidP="001968AA">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14:paraId="3671EA05" w14:textId="77777777"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4B2B95D0" w14:textId="77777777" w:rsidR="001968AA" w:rsidRPr="00F17D12" w:rsidRDefault="001968AA" w:rsidP="001968AA">
      <w:pPr>
        <w:pStyle w:val="NormalWeb"/>
        <w:shd w:val="clear" w:color="auto" w:fill="FFFFFF"/>
        <w:rPr>
          <w:rFonts w:ascii="Arial" w:hAnsi="Arial" w:cs="Arial"/>
          <w:color w:val="0070C0"/>
          <w:sz w:val="18"/>
          <w:szCs w:val="18"/>
        </w:rPr>
      </w:pPr>
      <w:r w:rsidRPr="00F17D12">
        <w:rPr>
          <w:rFonts w:ascii="Arial" w:hAnsi="Arial" w:cs="Arial"/>
          <w:color w:val="0070C0"/>
          <w:sz w:val="18"/>
          <w:szCs w:val="18"/>
        </w:rPr>
        <w:t xml:space="preserve">Contact </w:t>
      </w:r>
      <w:r w:rsidRPr="00F17D12">
        <w:rPr>
          <w:rFonts w:ascii="Arial" w:hAnsi="Arial" w:cs="Arial"/>
          <w:color w:val="0070C0"/>
          <w:sz w:val="18"/>
          <w:szCs w:val="18"/>
          <w:lang w:val="en-US"/>
        </w:rPr>
        <w:t>info@altomouhit.com</w:t>
      </w:r>
      <w:r w:rsidRPr="00F17D12">
        <w:rPr>
          <w:rFonts w:ascii="Arial" w:hAnsi="Arial" w:cs="Arial"/>
          <w:color w:val="0070C0"/>
          <w:sz w:val="18"/>
          <w:szCs w:val="18"/>
        </w:rPr>
        <w:t xml:space="preserve"> for more details.</w:t>
      </w:r>
      <w:r w:rsidRPr="00F17D12">
        <w:rPr>
          <w:rFonts w:ascii="Arial" w:hAnsi="Arial" w:cs="Arial"/>
          <w:color w:val="0070C0"/>
          <w:sz w:val="18"/>
          <w:szCs w:val="18"/>
        </w:rPr>
        <w:br/>
        <w:t>Copyright © 20</w:t>
      </w:r>
      <w:r w:rsidRPr="00F17D12">
        <w:rPr>
          <w:rFonts w:ascii="Arial" w:hAnsi="Arial" w:cs="Arial"/>
          <w:color w:val="0070C0"/>
          <w:sz w:val="18"/>
          <w:szCs w:val="18"/>
          <w:lang w:val="en-US"/>
        </w:rPr>
        <w:t>20</w:t>
      </w:r>
      <w:r w:rsidRPr="00F17D12">
        <w:rPr>
          <w:rFonts w:ascii="Arial" w:hAnsi="Arial" w:cs="Arial"/>
          <w:color w:val="0070C0"/>
          <w:sz w:val="18"/>
          <w:szCs w:val="18"/>
        </w:rPr>
        <w:t xml:space="preserve"> </w:t>
      </w:r>
      <w:r w:rsidRPr="00F17D12">
        <w:rPr>
          <w:rFonts w:ascii="Arial" w:hAnsi="Arial" w:cs="Arial"/>
          <w:color w:val="0070C0"/>
          <w:sz w:val="18"/>
          <w:szCs w:val="18"/>
          <w:lang w:val="en-US"/>
        </w:rPr>
        <w:t>AL TOMOUH</w:t>
      </w:r>
      <w:r w:rsidRPr="00F17D12">
        <w:rPr>
          <w:rFonts w:ascii="Arial" w:hAnsi="Arial" w:cs="Arial"/>
          <w:color w:val="0070C0"/>
          <w:sz w:val="18"/>
          <w:szCs w:val="18"/>
        </w:rPr>
        <w:t xml:space="preserve">. All rights reserved. </w:t>
      </w:r>
    </w:p>
    <w:p w14:paraId="5DE0884F" w14:textId="77777777" w:rsidR="00A668FE" w:rsidRPr="00A668FE" w:rsidRDefault="00A668FE" w:rsidP="00A668FE">
      <w:pPr>
        <w:spacing w:after="0" w:line="240" w:lineRule="auto"/>
      </w:pPr>
    </w:p>
    <w:sectPr w:rsidR="00A668FE" w:rsidRPr="00A668FE"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2DDA7" w14:textId="77777777" w:rsidR="006429E8" w:rsidRDefault="006429E8">
      <w:pPr>
        <w:spacing w:after="0" w:line="240" w:lineRule="auto"/>
      </w:pPr>
      <w:r>
        <w:separator/>
      </w:r>
    </w:p>
  </w:endnote>
  <w:endnote w:type="continuationSeparator" w:id="0">
    <w:p w14:paraId="459184B9" w14:textId="77777777" w:rsidR="006429E8" w:rsidRDefault="0064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1FBE9" w14:textId="77777777" w:rsidR="006429E8" w:rsidRDefault="006429E8">
      <w:pPr>
        <w:spacing w:after="0" w:line="240" w:lineRule="auto"/>
      </w:pPr>
      <w:r>
        <w:separator/>
      </w:r>
    </w:p>
  </w:footnote>
  <w:footnote w:type="continuationSeparator" w:id="0">
    <w:p w14:paraId="6D4A2D33" w14:textId="77777777" w:rsidR="006429E8" w:rsidRDefault="00642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1931BB"/>
    <w:rsid w:val="001968AA"/>
    <w:rsid w:val="001D002A"/>
    <w:rsid w:val="003426E5"/>
    <w:rsid w:val="006429E8"/>
    <w:rsid w:val="00711D86"/>
    <w:rsid w:val="009902DA"/>
    <w:rsid w:val="00A668FE"/>
    <w:rsid w:val="00C15BCC"/>
    <w:rsid w:val="00DE5388"/>
    <w:rsid w:val="00DE598D"/>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Brochure.dotx</Template>
  <TotalTime>3</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4</cp:revision>
  <cp:lastPrinted>2020-08-02T17:14:00Z</cp:lastPrinted>
  <dcterms:created xsi:type="dcterms:W3CDTF">2020-08-02T17:18:00Z</dcterms:created>
  <dcterms:modified xsi:type="dcterms:W3CDTF">2020-08-02T17:25:00Z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